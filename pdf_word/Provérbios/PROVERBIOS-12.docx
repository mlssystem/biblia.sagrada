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b/>
          <w:bCs/>
          <w:sz w:val="24"/>
        </w:rPr>
        <w:t>PROVÉRBIOS 12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O que ama a correção ama o conhecimento; mas o que aborrece a repreensão é insensato.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O homem de bem alcançará o favor do Senhor; mas ao homem de perversos desígnios ele condenará.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 xml:space="preserve">O homem não se estabelece pela impiedade; a raiz dos justos, porém, nunca </w:t>
      </w:r>
      <w:proofErr w:type="gramStart"/>
      <w:r w:rsidRPr="007E2CA0">
        <w:rPr>
          <w:rFonts w:ascii="Times New Roman" w:hAnsi="Times New Roman" w:cs="Times New Roman"/>
          <w:sz w:val="24"/>
        </w:rPr>
        <w:t>será,</w:t>
      </w:r>
      <w:proofErr w:type="gramEnd"/>
      <w:r w:rsidRPr="007E2CA0">
        <w:rPr>
          <w:rFonts w:ascii="Times New Roman" w:hAnsi="Times New Roman" w:cs="Times New Roman"/>
          <w:sz w:val="24"/>
        </w:rPr>
        <w:t xml:space="preserve"> removida.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A mulher virtuosa é a coroa do seu marido; porém a que procede vergonhosamente é como apodrecimento nos seus ossos.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Os pensamentos do justo são retos; mas os conselhos do ímpio são falsos.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As palavras dos ímpios são emboscadas para derramarem sangue; a boca dos retos, porém, os livrará.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Transtornados serão os ímpios, e não serão mais; porém a casa dos justos permanecerá.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 xml:space="preserve">Segundo o seu entendimento é louvado o homem; mas </w:t>
      </w:r>
      <w:proofErr w:type="gramStart"/>
      <w:r w:rsidRPr="007E2CA0">
        <w:rPr>
          <w:rFonts w:ascii="Times New Roman" w:hAnsi="Times New Roman" w:cs="Times New Roman"/>
          <w:sz w:val="24"/>
        </w:rPr>
        <w:t>o perverso decoração</w:t>
      </w:r>
      <w:proofErr w:type="gramEnd"/>
      <w:r w:rsidRPr="007E2CA0">
        <w:rPr>
          <w:rFonts w:ascii="Times New Roman" w:hAnsi="Times New Roman" w:cs="Times New Roman"/>
          <w:sz w:val="24"/>
        </w:rPr>
        <w:t xml:space="preserve"> é desprezado.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Melhor é o que é estimado em pouco e tem servo, do que quem se honra a si mesmo e tem falta de pão.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O justo olha pela vida dos seus animais; porém as entranhas dos ímpios são cruéis.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O que lavra a sua terra se fartará de pão; mas o que segue os ociosos é falto de entendimento.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Deseja o ímpio o despojo dos maus; porém a raiz dos justos produz o seu próprio fruto.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Pela transgressão dos lábios se enlaça o mau; mas o justo escapa da angústia.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Do fruto das suas palavras o homem se farta de bem; e das obras das suas mãos se lhe retribui.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O caminho do insensato é reto aos seus olhos; mas o que dá ouvidos ao conselho é sábio.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A ira do insensato logo se revela; mas o prudente encobre a afronta.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lastRenderedPageBreak/>
        <w:t xml:space="preserve">Quem fala a verdade manifesta </w:t>
      </w:r>
      <w:proofErr w:type="gramStart"/>
      <w:r w:rsidRPr="007E2CA0">
        <w:rPr>
          <w:rFonts w:ascii="Times New Roman" w:hAnsi="Times New Roman" w:cs="Times New Roman"/>
          <w:sz w:val="24"/>
        </w:rPr>
        <w:t>a</w:t>
      </w:r>
      <w:proofErr w:type="gramEnd"/>
      <w:r w:rsidRPr="007E2CA0">
        <w:rPr>
          <w:rFonts w:ascii="Times New Roman" w:hAnsi="Times New Roman" w:cs="Times New Roman"/>
          <w:sz w:val="24"/>
        </w:rPr>
        <w:t xml:space="preserve"> justiça; porém a testemunha falsa produz a fraude.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Há palrador cujas palavras ferem como espada; porém a língua dos sábios traz saúde.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O lábio veraz permanece para sempre; mas a língua mentirosa dura só um momento.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Engano há no coração dos que maquinam o mal; mas há gozo para os que aconselham a paz.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Nenhuma desgraça sobrevém ao justo; mas os ímpios ficam cheios de males.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Os lábios mentirosos são abomináveis ao Senhor; mas os que praticam a verdade são o seu deleite.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O homem prudente encobre o conhecimento; mas o coração dos tolos proclama a estultícia.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A mão dos diligentes dominará; mas o indolente será tributário servil.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A ansiedade no coração do homem o abate; mas uma boa palavra o alegra.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O justo é um guia para o seu próximo; mas o caminho dos ímpios os faz errar.</w:t>
      </w:r>
    </w:p>
    <w:p w:rsidR="007E2CA0" w:rsidRPr="007E2CA0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2CA0">
        <w:rPr>
          <w:rFonts w:ascii="Times New Roman" w:hAnsi="Times New Roman" w:cs="Times New Roman"/>
          <w:sz w:val="24"/>
        </w:rPr>
        <w:t>O preguiçoso não apanha a sua caça; mas o bem precioso do homem é para o diligente.</w:t>
      </w:r>
    </w:p>
    <w:p w:rsidR="007E2CA0" w:rsidRPr="00B811F1" w:rsidRDefault="007E2CA0" w:rsidP="007E2CA0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7E2CA0">
        <w:rPr>
          <w:rFonts w:ascii="Times New Roman" w:hAnsi="Times New Roman" w:cs="Times New Roman"/>
          <w:sz w:val="24"/>
        </w:rPr>
        <w:t>Na vereda da justiça está a vida; e no seu caminho não há morte.</w:t>
      </w:r>
    </w:p>
    <w:sectPr w:rsidR="007E2CA0" w:rsidRPr="00B811F1" w:rsidSect="00D64F5D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E2CA0"/>
    <w:rsid w:val="000257E9"/>
    <w:rsid w:val="000D5D92"/>
    <w:rsid w:val="00107761"/>
    <w:rsid w:val="001E6A3E"/>
    <w:rsid w:val="003F2D63"/>
    <w:rsid w:val="0064467B"/>
    <w:rsid w:val="006F3069"/>
    <w:rsid w:val="00712531"/>
    <w:rsid w:val="007E2CA0"/>
    <w:rsid w:val="007F08E3"/>
    <w:rsid w:val="00B562E3"/>
    <w:rsid w:val="00B811F1"/>
    <w:rsid w:val="00D64F5D"/>
    <w:rsid w:val="00EE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E3"/>
  </w:style>
  <w:style w:type="paragraph" w:styleId="Ttulo1">
    <w:name w:val="heading 1"/>
    <w:basedOn w:val="Normal"/>
    <w:next w:val="Normal"/>
    <w:link w:val="Ttulo1Char"/>
    <w:uiPriority w:val="9"/>
    <w:qFormat/>
    <w:rsid w:val="000D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7E2C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er\AppData\Roaming\Microsoft\Modelos\B&#237;bl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Bíblia</Template>
  <TotalTime>15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1</cp:revision>
  <dcterms:created xsi:type="dcterms:W3CDTF">2020-06-18T02:07:00Z</dcterms:created>
  <dcterms:modified xsi:type="dcterms:W3CDTF">2020-06-18T02:22:00Z</dcterms:modified>
</cp:coreProperties>
</file>