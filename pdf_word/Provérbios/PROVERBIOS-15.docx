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C426C9">
        <w:rPr>
          <w:rFonts w:ascii="Times New Roman" w:hAnsi="Times New Roman" w:cs="Times New Roman"/>
          <w:b/>
          <w:bCs/>
          <w:sz w:val="24"/>
        </w:rPr>
        <w:t>PROVÉRBIOS 15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A resposta branda desvia o furor, mas a palavra dura suscita a ira.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A língua dos sábios destila o conhecimento; porém a boca dos tolos derrama a estultícia.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Os olhos do Senhor estão em todo lugar, vigiando os maus e os bons.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Uma língua suave é árvore de vida; mas a língua perversa quebranta o espírito.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insensato despreza a correção e seu pai; mas o que atende à admoestação prudentemente se haverá.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Na casa do justo há um grande tesouro; mas nos lucros do ímpio há perturbação.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Os lábios dos sábios difundem conhecimento; mas não o faz o coração dos tolos.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sacrifício dos ímpios é abominável ao Senhor; mas a oração dos retos lhe é agradável.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caminho do ímpio é abominável ao Senhor; mas ele ama ao que segue a justiça.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Há disciplina severa para o que abandona a vereda; e o que aborrece a repreensão morrerá.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 xml:space="preserve">O Seol e o </w:t>
      </w:r>
      <w:proofErr w:type="spellStart"/>
      <w:r w:rsidRPr="00C426C9">
        <w:rPr>
          <w:rFonts w:ascii="Times New Roman" w:hAnsi="Times New Roman" w:cs="Times New Roman"/>
          <w:sz w:val="24"/>
        </w:rPr>
        <w:t>Abadom</w:t>
      </w:r>
      <w:proofErr w:type="spellEnd"/>
      <w:r w:rsidRPr="00C426C9">
        <w:rPr>
          <w:rFonts w:ascii="Times New Roman" w:hAnsi="Times New Roman" w:cs="Times New Roman"/>
          <w:sz w:val="24"/>
        </w:rPr>
        <w:t xml:space="preserve"> estão abertos perante o Senhor; quanto mais o coração dos filhos dos homens!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escarnecedor não gosta daquele que o repreende; não irá ter com os sábios.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coração alegre aformoseia o rosto; mas pela dor do coração o espírito se abate.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coração do inteligente busca o conhecimento; mas a boca dos tolos se apascenta de estultícia.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Todos os dias do aflito são maus; mas o coração contente tem um banquete contínuo.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Melhor é o pouco com o temor do Senhor, do que um grande tesouro, e com ele a inquietação.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Melhor é um prato de hortaliça, onde há amor, do que o boi gordo, e com ele o ódio.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 xml:space="preserve">O homem iracundo suscita contendas; mas o </w:t>
      </w:r>
      <w:proofErr w:type="spellStart"/>
      <w:r w:rsidRPr="00C426C9">
        <w:rPr>
          <w:rFonts w:ascii="Times New Roman" w:hAnsi="Times New Roman" w:cs="Times New Roman"/>
          <w:sz w:val="24"/>
        </w:rPr>
        <w:t>longânimo</w:t>
      </w:r>
      <w:proofErr w:type="spellEnd"/>
      <w:r w:rsidRPr="00C426C9">
        <w:rPr>
          <w:rFonts w:ascii="Times New Roman" w:hAnsi="Times New Roman" w:cs="Times New Roman"/>
          <w:sz w:val="24"/>
        </w:rPr>
        <w:t xml:space="preserve"> apazigua a luta.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caminho do preguiçoso é como a sebe de espinhos; porém a vereda dos justos é uma estrada real.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lastRenderedPageBreak/>
        <w:t>O filho sábio alegra a seu pai; mas o homem insensato despreza a sua mãe.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A estultícia é alegria para o insensato; mas o homem de entendimento anda retamente.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Onde não há conselho, frustram-se os projetos; mas com a multidão de conselheiros se estabelecem.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 xml:space="preserve">O homem alegra-se em dar uma resposta adequada; e a palavra </w:t>
      </w:r>
      <w:proofErr w:type="gramStart"/>
      <w:r w:rsidRPr="00C426C9">
        <w:rPr>
          <w:rFonts w:ascii="Times New Roman" w:hAnsi="Times New Roman" w:cs="Times New Roman"/>
          <w:sz w:val="24"/>
        </w:rPr>
        <w:t>a</w:t>
      </w:r>
      <w:proofErr w:type="gramEnd"/>
      <w:r w:rsidRPr="00C426C9">
        <w:rPr>
          <w:rFonts w:ascii="Times New Roman" w:hAnsi="Times New Roman" w:cs="Times New Roman"/>
          <w:sz w:val="24"/>
        </w:rPr>
        <w:t xml:space="preserve"> seu tempo quão boa é!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Para o sábio o caminho da vida é para cima, a fim de que ele se desvie do Seol que é em baixo.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Senhor desarraiga a casa dos soberbos, mas estabelece a herança da viúva.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Os desígnios dos maus são abominação para o Senhor; mas as palavras dos limpos lhe são aprazíveis.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que se dá à cobiça perturba a sua própria casa; mas o que aborrece a peita viverá.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coração do justo medita no que há de responder; mas a boca dos ímpios derrama coisas más.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Longe está o Senhor dos ímpios, mas ouve a oração dos justos.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A luz dos olhos alegra o coração, e boas-novas engordam os ossos.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O ouvido que escuta a advertência da vida terá a sua morada entre os sábios.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>Quem rejeita a correção menospreza a sua alma; mas aquele que escuta a advertência adquire entendimento.</w:t>
      </w:r>
    </w:p>
    <w:p w:rsidR="00C426C9" w:rsidRPr="00C426C9" w:rsidRDefault="00C426C9" w:rsidP="00C426C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6C9">
        <w:rPr>
          <w:rFonts w:ascii="Times New Roman" w:hAnsi="Times New Roman" w:cs="Times New Roman"/>
          <w:sz w:val="24"/>
        </w:rPr>
        <w:t xml:space="preserve">O temor do Senhor é a instrução da sabedoria; e adiante da honra vai </w:t>
      </w:r>
      <w:proofErr w:type="gramStart"/>
      <w:r w:rsidRPr="00C426C9">
        <w:rPr>
          <w:rFonts w:ascii="Times New Roman" w:hAnsi="Times New Roman" w:cs="Times New Roman"/>
          <w:sz w:val="24"/>
        </w:rPr>
        <w:t>a</w:t>
      </w:r>
      <w:proofErr w:type="gramEnd"/>
      <w:r w:rsidRPr="00C426C9">
        <w:rPr>
          <w:rFonts w:ascii="Times New Roman" w:hAnsi="Times New Roman" w:cs="Times New Roman"/>
          <w:sz w:val="24"/>
        </w:rPr>
        <w:t xml:space="preserve"> humildade.</w:t>
      </w:r>
    </w:p>
    <w:p w:rsidR="001E6A3E" w:rsidRPr="000D5D92" w:rsidRDefault="001E6A3E" w:rsidP="00EE34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E6A3E" w:rsidRPr="000D5D92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426C9"/>
    <w:rsid w:val="000257E9"/>
    <w:rsid w:val="000D5D92"/>
    <w:rsid w:val="00107761"/>
    <w:rsid w:val="001E6A3E"/>
    <w:rsid w:val="0064467B"/>
    <w:rsid w:val="006F3069"/>
    <w:rsid w:val="00712531"/>
    <w:rsid w:val="007F08E3"/>
    <w:rsid w:val="00A958EB"/>
    <w:rsid w:val="00B562E3"/>
    <w:rsid w:val="00C426C9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C426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2</TotalTime>
  <Pages>2</Pages>
  <Words>435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2020-06-20T01:39:00Z</dcterms:created>
  <dcterms:modified xsi:type="dcterms:W3CDTF">2020-06-20T01:41:00Z</dcterms:modified>
</cp:coreProperties>
</file>