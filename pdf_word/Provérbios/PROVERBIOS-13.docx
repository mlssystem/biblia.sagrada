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153F94">
        <w:rPr>
          <w:rFonts w:ascii="Times New Roman" w:hAnsi="Times New Roman" w:cs="Times New Roman"/>
          <w:b/>
          <w:bCs/>
          <w:sz w:val="24"/>
        </w:rPr>
        <w:t>PROVÉRBIOS 13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filho sábio ouve a instrução do pai; mas o escarnecedor não escuta a repreensão.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Do fruto da boca o homem come o bem; mas o apetite dos prevaricadores alimenta-se da violência.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que guarda a sua boca preserva a sua vida; mas o que muito abre os seus lábios traz sobre si a ruína.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preguiçoso deseja, e coisa nenhuma alcança; mas o desejo do diligente será satisfeito.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justo odeia a palavra mentirosa, mas o ímpio se faz odioso e se cobre de vergonha.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A justiça guarda ao que é reto no seu caminho; mas a perversidade transtorna o pecador.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Há quem se faça rico, não tendo coisa alguma; e quem se faça pobre, tendo grande riqueza.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resgate da vida do homem são as suas riquezas; mas o pobre não tem meio de se resgatar.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A luz dos justos alegra; porem a lâmpada dos ímpios se apagará.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 xml:space="preserve">Da soberba só provém </w:t>
      </w:r>
      <w:proofErr w:type="gramStart"/>
      <w:r w:rsidRPr="00153F94">
        <w:rPr>
          <w:rFonts w:ascii="Times New Roman" w:hAnsi="Times New Roman" w:cs="Times New Roman"/>
          <w:sz w:val="24"/>
        </w:rPr>
        <w:t>a</w:t>
      </w:r>
      <w:proofErr w:type="gramEnd"/>
      <w:r w:rsidRPr="00153F94">
        <w:rPr>
          <w:rFonts w:ascii="Times New Roman" w:hAnsi="Times New Roman" w:cs="Times New Roman"/>
          <w:sz w:val="24"/>
        </w:rPr>
        <w:t xml:space="preserve"> contenda; mas com os que se aconselham se acha a sabedoria.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A riqueza adquirida às pressas diminuíra; mas quem a ajunta pouco a pouco terá aumento.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A esperança adiada entristece o coração; mas o desejo cumprido é árvore devida.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que despreza a palavra traz sobre si a destruição; mas o que teme o mandamento será galardoado.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ensino do sábio é uma fonte devida para desviar dos laços da morte.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bom senso alcança favor; mas o caminho dos prevaricadores é áspero: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Em tudo o homem prudente procede com conhecimento; mas o tolo espraia a sua insensatez.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mensageiro perverso faz cair no mal; mas o embaixador fiel traz saúde.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lastRenderedPageBreak/>
        <w:t xml:space="preserve">Pobreza e </w:t>
      </w:r>
      <w:proofErr w:type="gramStart"/>
      <w:r w:rsidRPr="00153F94">
        <w:rPr>
          <w:rFonts w:ascii="Times New Roman" w:hAnsi="Times New Roman" w:cs="Times New Roman"/>
          <w:sz w:val="24"/>
        </w:rPr>
        <w:t>afronta virão</w:t>
      </w:r>
      <w:proofErr w:type="gramEnd"/>
      <w:r w:rsidRPr="00153F94">
        <w:rPr>
          <w:rFonts w:ascii="Times New Roman" w:hAnsi="Times New Roman" w:cs="Times New Roman"/>
          <w:sz w:val="24"/>
        </w:rPr>
        <w:t xml:space="preserve"> ao que rejeita a correção; mas o que guarda a repreensão será honrado.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desejo que se cumpre deleita a alma; mas apartar-se do ma e abominação para os tolos.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Quem anda com os sábios será sábio; mas o companheiro dos tolos sofre aflição.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mal persegue os pecadores; mas os justos são galardoados com o bem.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homem de bem deixa uma herança aos filhos de seus filhos; a riqueza do pecador, porém, é reservada para o justo.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Abundância de mantimento há, na lavoura do pobre; mas se perde por falta de juízo.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 xml:space="preserve">Aquele que poupa a vara aborrece a seu filho; mas quem o ama, </w:t>
      </w:r>
      <w:proofErr w:type="gramStart"/>
      <w:r w:rsidRPr="00153F94">
        <w:rPr>
          <w:rFonts w:ascii="Times New Roman" w:hAnsi="Times New Roman" w:cs="Times New Roman"/>
          <w:sz w:val="24"/>
        </w:rPr>
        <w:t>a</w:t>
      </w:r>
      <w:proofErr w:type="gramEnd"/>
      <w:r w:rsidRPr="00153F94">
        <w:rPr>
          <w:rFonts w:ascii="Times New Roman" w:hAnsi="Times New Roman" w:cs="Times New Roman"/>
          <w:sz w:val="24"/>
        </w:rPr>
        <w:t xml:space="preserve"> seu tempo o castiga.</w:t>
      </w:r>
    </w:p>
    <w:p w:rsidR="00153F94" w:rsidRPr="00153F94" w:rsidRDefault="00153F94" w:rsidP="00153F9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53F94">
        <w:rPr>
          <w:rFonts w:ascii="Times New Roman" w:hAnsi="Times New Roman" w:cs="Times New Roman"/>
          <w:sz w:val="24"/>
        </w:rPr>
        <w:t>O justo come e fica satisfeito; mas o apetite dos ímpios nunca se satisfaz.</w:t>
      </w:r>
    </w:p>
    <w:p w:rsidR="001E6A3E" w:rsidRPr="000D5D92" w:rsidRDefault="001E6A3E" w:rsidP="00EE347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E6A3E" w:rsidRPr="000D5D92" w:rsidSect="00D64F5D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53F94"/>
    <w:rsid w:val="000257E9"/>
    <w:rsid w:val="000D5D92"/>
    <w:rsid w:val="00107761"/>
    <w:rsid w:val="00153F94"/>
    <w:rsid w:val="001E6A3E"/>
    <w:rsid w:val="0064467B"/>
    <w:rsid w:val="006F3069"/>
    <w:rsid w:val="00712531"/>
    <w:rsid w:val="007F08E3"/>
    <w:rsid w:val="00A958EB"/>
    <w:rsid w:val="00B562E3"/>
    <w:rsid w:val="00D64F5D"/>
    <w:rsid w:val="00EE3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8E3"/>
  </w:style>
  <w:style w:type="paragraph" w:styleId="Ttulo1">
    <w:name w:val="heading 1"/>
    <w:basedOn w:val="Normal"/>
    <w:next w:val="Normal"/>
    <w:link w:val="Ttulo1Char"/>
    <w:uiPriority w:val="9"/>
    <w:qFormat/>
    <w:rsid w:val="000D5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D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153F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er\AppData\Roaming\Microsoft\Modelos\B&#237;bl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Bíblia</Template>
  <TotalTime>18</TotalTime>
  <Pages>2</Pages>
  <Words>335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Diversoscom .com</dc:creator>
  <cp:lastModifiedBy>Diversoscom .com</cp:lastModifiedBy>
  <cp:revision>1</cp:revision>
  <dcterms:created xsi:type="dcterms:W3CDTF">2020-06-20T01:10:00Z</dcterms:created>
  <dcterms:modified xsi:type="dcterms:W3CDTF">2020-06-20T01:28:00Z</dcterms:modified>
</cp:coreProperties>
</file>