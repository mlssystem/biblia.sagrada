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4869FB">
        <w:rPr>
          <w:rFonts w:ascii="Times New Roman" w:hAnsi="Times New Roman" w:cs="Times New Roman"/>
          <w:b/>
          <w:bCs/>
          <w:sz w:val="24"/>
        </w:rPr>
        <w:t>PROVÉRBIOS 14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Toda mulher sábia edifica a sua casa; a insensata, porém, derruba-a com as suas mãos.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Quem anda na sua retidão teme ao Senhor; mas aquele que é perverso nos seus caminhos despreza-o.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Na boca do tolo está a vara da soberba, mas os lábios do sábio preservá-lo-ão.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Onde não há bois, a manjedoura está vazia; mas pela força do boi há abundância de colheitas.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testemunha verdadeira não mentirá; a testemunha falsa, porém, se desboca em mentiras.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escarnecedor busca sabedoria, e não a encontra; mas para o prudente o conhecimento é fácil.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Vai-te da presença do homem insensato, pois nele não acharás palavras de ciência.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sabedoria do prudente é entender o seu caminho; porém a estultícia dos tolos é enganar.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culpa zomba dos insensatos; mas os retos têm o favor de Deus.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coração conhece a sua própria amargura; e o estranho não participa da sua alegria.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casa dos ímpios se desfará; porém a tenda dos retos florescerá.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Há um caminho que ao homem parece direito, mas o fim dele conduz à morte.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Até no riso terá dor o coração; e o fim da alegria é tristeza.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Dos seus próprios caminhos se fartará o infiel de coração, como também o homem bom se contentará dos seus.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 xml:space="preserve">O simples dá crédito a tudo; mas </w:t>
      </w:r>
      <w:proofErr w:type="gramStart"/>
      <w:r w:rsidRPr="004869FB">
        <w:rPr>
          <w:rFonts w:ascii="Times New Roman" w:hAnsi="Times New Roman" w:cs="Times New Roman"/>
          <w:sz w:val="24"/>
        </w:rPr>
        <w:t>o prudente atenta</w:t>
      </w:r>
      <w:proofErr w:type="gramEnd"/>
      <w:r w:rsidRPr="004869FB">
        <w:rPr>
          <w:rFonts w:ascii="Times New Roman" w:hAnsi="Times New Roman" w:cs="Times New Roman"/>
          <w:sz w:val="24"/>
        </w:rPr>
        <w:t xml:space="preserve"> para os seus passos.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sábio teme e desvia-se do mal, mas o tolo é arrogante e dá-se por seguro.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Quem facilmente se ira fará doidices; mas o homem discreto é paciente;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Os simples herdam a estultícia; mas os prudentes se coroam de conhecimento.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Os maus inclinam-se perante os bons; e os ímpios diante das portas dos justos.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lastRenderedPageBreak/>
        <w:t>O pobre é odiado até pelo seu vizinho; mas os amigos dos ricos são muitos.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que despreza ao seu vizinho peca; mas feliz é aquele que se compadece dos pobres.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 xml:space="preserve">Porventura não erram os que maquinam o mal? </w:t>
      </w:r>
      <w:proofErr w:type="gramStart"/>
      <w:r w:rsidRPr="004869FB">
        <w:rPr>
          <w:rFonts w:ascii="Times New Roman" w:hAnsi="Times New Roman" w:cs="Times New Roman"/>
          <w:sz w:val="24"/>
        </w:rPr>
        <w:t>mas</w:t>
      </w:r>
      <w:proofErr w:type="gramEnd"/>
      <w:r w:rsidRPr="004869FB">
        <w:rPr>
          <w:rFonts w:ascii="Times New Roman" w:hAnsi="Times New Roman" w:cs="Times New Roman"/>
          <w:sz w:val="24"/>
        </w:rPr>
        <w:t xml:space="preserve"> há beneficência e fidelidade para os que planejam o bem.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Em todo trabalho há proveito; meras palavras, porém, só encaminham para a penúria.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coroa dos sábios é a sua riqueza; porém a estultícia dos tolos não passa de estultícia.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testemunha verdadeira livra as almas; mas o que fala mentiras é traidor.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No temor do Senhor há firme confiança; e os seus filhos terão um lugar de refúgio.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temor do Senhor é uma fonte de vida, para o homem se desviar dos laços da morte.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 xml:space="preserve">Na multidão do povo está a glória do rei; mas na falta de povo está </w:t>
      </w:r>
      <w:proofErr w:type="gramStart"/>
      <w:r w:rsidRPr="004869FB">
        <w:rPr>
          <w:rFonts w:ascii="Times New Roman" w:hAnsi="Times New Roman" w:cs="Times New Roman"/>
          <w:sz w:val="24"/>
        </w:rPr>
        <w:t>a</w:t>
      </w:r>
      <w:proofErr w:type="gramEnd"/>
      <w:r w:rsidRPr="004869FB">
        <w:rPr>
          <w:rFonts w:ascii="Times New Roman" w:hAnsi="Times New Roman" w:cs="Times New Roman"/>
          <w:sz w:val="24"/>
        </w:rPr>
        <w:t xml:space="preserve"> ruína do príncipe.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Quem é tardio em irar-se é grande em entendimento; mas o que é de ânimo precipitado exalta a loucura.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 xml:space="preserve">O coração </w:t>
      </w:r>
      <w:proofErr w:type="spellStart"/>
      <w:r w:rsidRPr="004869FB">
        <w:rPr>
          <w:rFonts w:ascii="Times New Roman" w:hAnsi="Times New Roman" w:cs="Times New Roman"/>
          <w:sz w:val="24"/>
        </w:rPr>
        <w:t>tranqüilo</w:t>
      </w:r>
      <w:proofErr w:type="spellEnd"/>
      <w:r w:rsidRPr="004869FB">
        <w:rPr>
          <w:rFonts w:ascii="Times New Roman" w:hAnsi="Times New Roman" w:cs="Times New Roman"/>
          <w:sz w:val="24"/>
        </w:rPr>
        <w:t xml:space="preserve"> é a vida da carne; a inveja, porém, é a podridão dos ossos.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que oprime ao pobre insulta ao seu Criador; mas honra-o aquele que se compadece do necessitado.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ímpio é derrubado pela sua malícia; mas o justo até na sua morte acha refúgio.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No coração do prudente repousa a sabedoria; mas no coração dos tolos não é conhecida.</w:t>
      </w:r>
    </w:p>
    <w:p w:rsidR="004869FB" w:rsidRPr="004869FB" w:rsidRDefault="004869FB" w:rsidP="004869F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A justiça exalta as nações; mas o pecado é o opróbrio dos povos.</w:t>
      </w:r>
    </w:p>
    <w:p w:rsidR="001E6A3E" w:rsidRPr="000D5D92" w:rsidRDefault="004869FB" w:rsidP="00EE34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69FB">
        <w:rPr>
          <w:rFonts w:ascii="Times New Roman" w:hAnsi="Times New Roman" w:cs="Times New Roman"/>
          <w:sz w:val="24"/>
        </w:rPr>
        <w:t>O favor do rei é concedido ao servo que procede sabiamente; mas sobre o que procede indignamente cairá o seu furor.</w:t>
      </w:r>
    </w:p>
    <w:sectPr w:rsidR="001E6A3E" w:rsidRPr="000D5D92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869FB"/>
    <w:rsid w:val="000257E9"/>
    <w:rsid w:val="000D5D92"/>
    <w:rsid w:val="00107761"/>
    <w:rsid w:val="001E6A3E"/>
    <w:rsid w:val="004869FB"/>
    <w:rsid w:val="0064467B"/>
    <w:rsid w:val="006F3069"/>
    <w:rsid w:val="00712531"/>
    <w:rsid w:val="007F08E3"/>
    <w:rsid w:val="00A958EB"/>
    <w:rsid w:val="00B562E3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86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2</TotalTime>
  <Pages>2</Pages>
  <Words>461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2020-06-20T01:32:00Z</dcterms:created>
  <dcterms:modified xsi:type="dcterms:W3CDTF">2020-06-20T01:34:00Z</dcterms:modified>
</cp:coreProperties>
</file>